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04AAD" w:rsidP="00913946">
            <w:pPr>
              <w:pStyle w:val="Title"/>
            </w:pPr>
            <w:r>
              <w:t>David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bassey</w:t>
            </w:r>
          </w:p>
          <w:p w:rsidR="00604AAD" w:rsidRDefault="00604AAD" w:rsidP="00913946">
            <w:pPr>
              <w:pStyle w:val="ContactInfo"/>
              <w:contextualSpacing w:val="0"/>
            </w:pPr>
            <w:r>
              <w:t xml:space="preserve">14 </w:t>
            </w:r>
            <w:proofErr w:type="spellStart"/>
            <w:r>
              <w:t>Atan</w:t>
            </w:r>
            <w:proofErr w:type="spellEnd"/>
            <w:r>
              <w:t xml:space="preserve"> Road off </w:t>
            </w:r>
            <w:proofErr w:type="spellStart"/>
            <w:r>
              <w:t>Ojuelegba</w:t>
            </w:r>
            <w:proofErr w:type="spellEnd"/>
            <w:r>
              <w:t xml:space="preserve"> Road </w:t>
            </w:r>
            <w:proofErr w:type="spellStart"/>
            <w:r>
              <w:t>Surulere</w:t>
            </w:r>
            <w:proofErr w:type="spellEnd"/>
            <w:r>
              <w:t xml:space="preserve"> </w:t>
            </w:r>
            <w:r w:rsidR="007B0AF5">
              <w:t>Lagos</w:t>
            </w:r>
            <w:r w:rsidR="007B0AF5" w:rsidRPr="00CF1A49">
              <w:t>.</w:t>
            </w:r>
          </w:p>
          <w:p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604AAD">
              <w:t xml:space="preserve">08079716600 </w:t>
            </w:r>
          </w:p>
          <w:p w:rsidR="00692703" w:rsidRPr="00CF1A49" w:rsidRDefault="00604AAD" w:rsidP="00604AAD">
            <w:pPr>
              <w:pStyle w:val="ContactInfoEmphasis"/>
              <w:contextualSpacing w:val="0"/>
            </w:pPr>
            <w:r>
              <w:t>Davidosky1@gmail.com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9C8B89414DD4F05A7C0F3CBCA38F4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linkedin.com/in/Davidosky1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1802EE4E0F14583A07902907DEE4BB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1368B" w:rsidRPr="00C362EE">
              <w:t>github.com/Davidosky007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EE462B" w:rsidP="00EE462B">
            <w:pPr>
              <w:contextualSpacing w:val="0"/>
            </w:pPr>
            <w:r>
              <w:t>To be a creative team player in a challenging work environment that values excellence, strong performance culture and provides world class opportunities for learning and self-development.</w:t>
            </w:r>
          </w:p>
        </w:tc>
      </w:tr>
    </w:tbl>
    <w:p w:rsidR="004E01EB" w:rsidRPr="00CF1A49" w:rsidRDefault="00DB46C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411DAF3578A4D5399061211DE303FF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E462B" w:rsidP="001D0BF1">
            <w:pPr>
              <w:pStyle w:val="Heading3"/>
              <w:contextualSpacing w:val="0"/>
              <w:outlineLvl w:val="2"/>
            </w:pPr>
            <w:r>
              <w:t>2013</w:t>
            </w:r>
            <w:r w:rsidR="001D0BF1" w:rsidRPr="00CF1A49">
              <w:t xml:space="preserve"> – </w:t>
            </w:r>
            <w:r>
              <w:t>2016</w:t>
            </w:r>
          </w:p>
          <w:p w:rsidR="001D0BF1" w:rsidRPr="00CF1A49" w:rsidRDefault="00EE462B" w:rsidP="001D0BF1">
            <w:pPr>
              <w:pStyle w:val="Heading2"/>
              <w:contextualSpacing w:val="0"/>
              <w:outlineLvl w:val="1"/>
            </w:pPr>
            <w:r>
              <w:t>quality control officer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kinepe nig. ltd</w:t>
            </w:r>
          </w:p>
          <w:p w:rsidR="00AF2697" w:rsidRPr="00CF1A49" w:rsidRDefault="00AF2697" w:rsidP="00AF2697">
            <w:pPr>
              <w:contextualSpacing w:val="0"/>
            </w:pPr>
            <w:r>
              <w:t>I ensured production was carried out in a clean and hygienic environment, raw materials were in good condition before use, finished products pass through series of test before taken to the market to be consumed</w:t>
            </w:r>
            <w:r w:rsidR="00937482">
              <w:t xml:space="preserve"> as well as take stock of materials that goes in and out with frequent updates of the items in stock</w:t>
            </w:r>
            <w:r>
              <w:t xml:space="preserve">  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37482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till date</w:t>
            </w:r>
          </w:p>
          <w:p w:rsidR="00F61DF9" w:rsidRPr="00CF1A49" w:rsidRDefault="00020E86" w:rsidP="00F61DF9">
            <w:pPr>
              <w:pStyle w:val="Heading2"/>
              <w:contextualSpacing w:val="0"/>
              <w:outlineLvl w:val="1"/>
            </w:pPr>
            <w:r>
              <w:t>intern trainer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peace foundation</w:t>
            </w:r>
          </w:p>
          <w:p w:rsidR="00F61DF9" w:rsidRDefault="00020E86" w:rsidP="00020E86">
            <w:r>
              <w:t xml:space="preserve">Teach basic HTML, CSS and JavaScript. </w:t>
            </w:r>
          </w:p>
        </w:tc>
      </w:tr>
    </w:tbl>
    <w:p w:rsidR="00642A6E" w:rsidRDefault="00642A6E" w:rsidP="00642A6E">
      <w:pPr>
        <w:pStyle w:val="Heading2"/>
      </w:pPr>
    </w:p>
    <w:sdt>
      <w:sdtPr>
        <w:alias w:val="Education:"/>
        <w:tag w:val="Education:"/>
        <w:id w:val="-1908763273"/>
        <w:placeholder>
          <w:docPart w:val="FDCE931D188D41CC922A148FBEF13B6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52136" w:rsidP="001D0BF1">
            <w:pPr>
              <w:pStyle w:val="Heading3"/>
              <w:contextualSpacing w:val="0"/>
              <w:outlineLvl w:val="2"/>
            </w:pPr>
            <w:r>
              <w:t xml:space="preserve">                                                                                                                                                                             </w:t>
            </w:r>
          </w:p>
          <w:p w:rsidR="00937482" w:rsidRDefault="00937482" w:rsidP="001D0BF1">
            <w:pPr>
              <w:pStyle w:val="Heading2"/>
              <w:contextualSpacing w:val="0"/>
              <w:outlineLvl w:val="1"/>
            </w:pPr>
            <w:r>
              <w:t xml:space="preserve">national </w:t>
            </w:r>
            <w:proofErr w:type="gramStart"/>
            <w:r w:rsidR="007B0AF5">
              <w:t xml:space="preserve">DIPLOMA,  </w:t>
            </w:r>
            <w:r w:rsidR="00E52136">
              <w:t xml:space="preserve"> </w:t>
            </w:r>
            <w:proofErr w:type="gramEnd"/>
            <w:r w:rsidR="00E52136">
              <w:t xml:space="preserve">                                                                                        2015</w:t>
            </w:r>
          </w:p>
          <w:p w:rsidR="001D0BF1" w:rsidRDefault="00937482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yaba college of technology</w:t>
            </w:r>
          </w:p>
          <w:p w:rsidR="00937482" w:rsidRPr="00CF1A49" w:rsidRDefault="00937482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Food science and tech.</w:t>
            </w:r>
          </w:p>
          <w:p w:rsidR="007538DC" w:rsidRPr="00CF1A49" w:rsidRDefault="00937482" w:rsidP="00937482">
            <w:pPr>
              <w:contextualSpacing w:val="0"/>
            </w:pPr>
            <w:r>
              <w:t xml:space="preserve">Second class honors 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F61DF9">
            <w:pPr>
              <w:pStyle w:val="Heading3"/>
              <w:contextualSpacing w:val="0"/>
              <w:outlineLvl w:val="2"/>
            </w:pPr>
          </w:p>
          <w:p w:rsidR="00642A6E" w:rsidRDefault="00642A6E" w:rsidP="00F61DF9">
            <w:pPr>
              <w:pStyle w:val="Heading2"/>
              <w:contextualSpacing w:val="0"/>
              <w:outlineLvl w:val="1"/>
            </w:pPr>
            <w:r>
              <w:t>senior secondary school certificate examination                     2011</w:t>
            </w:r>
          </w:p>
          <w:p w:rsidR="00F61DF9" w:rsidRPr="00CF1A49" w:rsidRDefault="00F61DF9" w:rsidP="00F61DF9">
            <w:pPr>
              <w:pStyle w:val="Heading2"/>
              <w:contextualSpacing w:val="0"/>
              <w:outlineLvl w:val="1"/>
            </w:pPr>
            <w:r w:rsidRPr="00CF1A49">
              <w:t xml:space="preserve"> </w:t>
            </w:r>
            <w:r w:rsidR="00642A6E">
              <w:rPr>
                <w:rStyle w:val="SubtleReference"/>
              </w:rPr>
              <w:t xml:space="preserve">Dr. soyemi memorial secondary school                                           </w:t>
            </w:r>
          </w:p>
          <w:p w:rsidR="00F61DF9" w:rsidRDefault="00F61DF9" w:rsidP="00642A6E"/>
        </w:tc>
      </w:tr>
      <w:tr w:rsidR="00E52136" w:rsidRPr="00CF1A49" w:rsidTr="00F61DF9">
        <w:tc>
          <w:tcPr>
            <w:tcW w:w="9355" w:type="dxa"/>
            <w:tcMar>
              <w:top w:w="216" w:type="dxa"/>
            </w:tcMar>
          </w:tcPr>
          <w:p w:rsidR="00E52136" w:rsidRDefault="00E52136" w:rsidP="00F61DF9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DB185BF902294E3991ACAFDFEB50694E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7B0AF5" w:rsidP="006E1507">
            <w:pPr>
              <w:pStyle w:val="ListBullet"/>
              <w:contextualSpacing w:val="0"/>
            </w:pPr>
            <w:r>
              <w:t>HTML</w:t>
            </w:r>
          </w:p>
          <w:p w:rsidR="001F4E6D" w:rsidRPr="006E1507" w:rsidRDefault="007B0AF5" w:rsidP="007B0AF5">
            <w:pPr>
              <w:pStyle w:val="ListBullet"/>
              <w:contextualSpacing w:val="0"/>
            </w:pPr>
            <w:r>
              <w:t>CSS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7B0AF5" w:rsidP="006E1507">
            <w:pPr>
              <w:pStyle w:val="ListBullet"/>
              <w:contextualSpacing w:val="0"/>
            </w:pPr>
            <w:r>
              <w:t>JAVASCRIPT</w:t>
            </w:r>
          </w:p>
          <w:p w:rsidR="001E3120" w:rsidRPr="006E1507" w:rsidRDefault="007B0AF5" w:rsidP="006E1507">
            <w:pPr>
              <w:pStyle w:val="ListBullet"/>
              <w:contextualSpacing w:val="0"/>
            </w:pPr>
            <w:proofErr w:type="spellStart"/>
            <w:r>
              <w:t>NodeJs</w:t>
            </w:r>
            <w:proofErr w:type="spellEnd"/>
          </w:p>
          <w:p w:rsidR="001E3120" w:rsidRPr="006E1507" w:rsidRDefault="007B0AF5" w:rsidP="007B0AF5">
            <w:pPr>
              <w:pStyle w:val="ListBullet"/>
              <w:contextualSpacing w:val="0"/>
            </w:pPr>
            <w:r>
              <w:t xml:space="preserve">React </w:t>
            </w:r>
          </w:p>
        </w:tc>
      </w:tr>
      <w:tr w:rsidR="007B0AF5" w:rsidRPr="006E1507" w:rsidTr="00CF1A49">
        <w:tc>
          <w:tcPr>
            <w:tcW w:w="4675" w:type="dxa"/>
          </w:tcPr>
          <w:p w:rsidR="007B0AF5" w:rsidRDefault="007B0AF5" w:rsidP="006E1507">
            <w:pPr>
              <w:pStyle w:val="ListBullet"/>
            </w:pPr>
            <w:r>
              <w:t>Bootstrap</w:t>
            </w:r>
          </w:p>
        </w:tc>
        <w:tc>
          <w:tcPr>
            <w:tcW w:w="4675" w:type="dxa"/>
            <w:tcMar>
              <w:left w:w="360" w:type="dxa"/>
            </w:tcMar>
          </w:tcPr>
          <w:p w:rsidR="007B0AF5" w:rsidRDefault="007B0AF5" w:rsidP="006E1507">
            <w:pPr>
              <w:pStyle w:val="ListBullet"/>
            </w:pPr>
            <w:r>
              <w:t>Express JS</w:t>
            </w:r>
          </w:p>
        </w:tc>
      </w:tr>
      <w:tr w:rsidR="007B0AF5" w:rsidRPr="006E1507" w:rsidTr="00CF1A49">
        <w:tc>
          <w:tcPr>
            <w:tcW w:w="4675" w:type="dxa"/>
          </w:tcPr>
          <w:p w:rsidR="007B0AF5" w:rsidRDefault="007B0AF5" w:rsidP="006E1507">
            <w:pPr>
              <w:pStyle w:val="ListBullet"/>
            </w:pPr>
            <w:r>
              <w:lastRenderedPageBreak/>
              <w:t>Svelte</w:t>
            </w:r>
          </w:p>
        </w:tc>
        <w:tc>
          <w:tcPr>
            <w:tcW w:w="4675" w:type="dxa"/>
            <w:tcMar>
              <w:left w:w="360" w:type="dxa"/>
            </w:tcMar>
          </w:tcPr>
          <w:p w:rsidR="007B0AF5" w:rsidRDefault="007B0AF5" w:rsidP="004F774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7B0AF5" w:rsidRPr="006E1507" w:rsidTr="00CF1A49">
        <w:tc>
          <w:tcPr>
            <w:tcW w:w="4675" w:type="dxa"/>
          </w:tcPr>
          <w:p w:rsidR="007B0AF5" w:rsidRDefault="007B0AF5" w:rsidP="004F774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:rsidR="007B0AF5" w:rsidRDefault="007B0AF5" w:rsidP="004F7743">
            <w:pPr>
              <w:pStyle w:val="ListBullet"/>
              <w:numPr>
                <w:ilvl w:val="0"/>
                <w:numId w:val="0"/>
              </w:numPr>
            </w:pPr>
            <w:bookmarkStart w:id="0" w:name="_GoBack"/>
            <w:bookmarkEnd w:id="0"/>
          </w:p>
        </w:tc>
      </w:tr>
      <w:tr w:rsidR="007B0AF5" w:rsidRPr="006E1507" w:rsidTr="00CF1A49">
        <w:tc>
          <w:tcPr>
            <w:tcW w:w="4675" w:type="dxa"/>
          </w:tcPr>
          <w:p w:rsidR="007B0AF5" w:rsidRDefault="007B0AF5" w:rsidP="007B0AF5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:rsidR="007B0AF5" w:rsidRDefault="007B0AF5" w:rsidP="007B0AF5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7B0AF5" w:rsidRPr="006E1507" w:rsidTr="00CF1A49">
        <w:tc>
          <w:tcPr>
            <w:tcW w:w="4675" w:type="dxa"/>
          </w:tcPr>
          <w:p w:rsidR="007B0AF5" w:rsidRDefault="007B0AF5" w:rsidP="007B0AF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:rsidR="007B0AF5" w:rsidRDefault="007B0AF5" w:rsidP="007B0AF5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7B0AF5" w:rsidRPr="006E1507" w:rsidTr="00CF1A49">
        <w:tc>
          <w:tcPr>
            <w:tcW w:w="4675" w:type="dxa"/>
          </w:tcPr>
          <w:p w:rsidR="007B0AF5" w:rsidRDefault="007B0AF5" w:rsidP="007B0AF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:rsidR="007B0AF5" w:rsidRDefault="007B0AF5" w:rsidP="007B0AF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642A6E" w:rsidRDefault="00642A6E">
      <w:pPr>
        <w:pStyle w:val="Heading1"/>
      </w:pPr>
      <w:r>
        <w:t>Certificates and awards</w:t>
      </w:r>
    </w:p>
    <w:p w:rsidR="007B0AF5" w:rsidRPr="00223984" w:rsidRDefault="00223984">
      <w:pPr>
        <w:pStyle w:val="Heading1"/>
        <w:rPr>
          <w:b w:val="0"/>
        </w:rPr>
      </w:pPr>
      <w:r>
        <w:t xml:space="preserve">                                </w:t>
      </w:r>
    </w:p>
    <w:p w:rsidR="007B0AF5" w:rsidRPr="00223984" w:rsidRDefault="00223984" w:rsidP="00223984">
      <w:pPr>
        <w:pStyle w:val="Heading1"/>
        <w:numPr>
          <w:ilvl w:val="0"/>
          <w:numId w:val="15"/>
        </w:numPr>
        <w:rPr>
          <w:b w:val="0"/>
        </w:rPr>
      </w:pPr>
      <w:r w:rsidRPr="00223984">
        <w:rPr>
          <w:b w:val="0"/>
        </w:rPr>
        <w:t>diploma in desktop computer engineering</w:t>
      </w:r>
    </w:p>
    <w:p w:rsidR="00223984" w:rsidRPr="00223984" w:rsidRDefault="00223984" w:rsidP="00223984">
      <w:pPr>
        <w:pStyle w:val="Heading1"/>
        <w:numPr>
          <w:ilvl w:val="0"/>
          <w:numId w:val="15"/>
        </w:numPr>
      </w:pPr>
      <w:r>
        <w:rPr>
          <w:b w:val="0"/>
        </w:rPr>
        <w:t>diploma in full stack web development</w:t>
      </w:r>
    </w:p>
    <w:p w:rsidR="00223984" w:rsidRDefault="00223984" w:rsidP="00223984">
      <w:pPr>
        <w:pStyle w:val="Heading1"/>
        <w:rPr>
          <w:b w:val="0"/>
        </w:rPr>
      </w:pPr>
    </w:p>
    <w:p w:rsidR="00223984" w:rsidRDefault="00223984" w:rsidP="00223984">
      <w:pPr>
        <w:pStyle w:val="Heading1"/>
        <w:rPr>
          <w:b w:val="0"/>
        </w:rPr>
      </w:pPr>
    </w:p>
    <w:p w:rsidR="00223984" w:rsidRDefault="00223984" w:rsidP="00223984">
      <w:pPr>
        <w:pStyle w:val="Heading1"/>
      </w:pPr>
    </w:p>
    <w:p w:rsidR="00642A6E" w:rsidRDefault="00642A6E" w:rsidP="0062312F">
      <w:pPr>
        <w:pStyle w:val="Heading1"/>
      </w:pPr>
      <w:r>
        <w:t>interest</w:t>
      </w:r>
    </w:p>
    <w:p w:rsidR="00223984" w:rsidRDefault="00223984" w:rsidP="0062312F">
      <w:pPr>
        <w:pStyle w:val="Heading1"/>
      </w:pPr>
    </w:p>
    <w:p w:rsidR="00223984" w:rsidRDefault="00223984" w:rsidP="0062312F">
      <w:pPr>
        <w:pStyle w:val="Heading1"/>
        <w:rPr>
          <w:rFonts w:asciiTheme="minorHAnsi" w:hAnsiTheme="minorHAnsi"/>
          <w:b w:val="0"/>
          <w:color w:val="auto"/>
          <w:sz w:val="22"/>
          <w:szCs w:val="24"/>
        </w:rPr>
      </w:pPr>
      <w:r w:rsidRPr="00223984">
        <w:rPr>
          <w:rFonts w:asciiTheme="minorHAnsi" w:hAnsiTheme="minorHAnsi"/>
          <w:b w:val="0"/>
          <w:color w:val="auto"/>
          <w:sz w:val="22"/>
          <w:szCs w:val="24"/>
        </w:rPr>
        <w:t>i am deeply interested in reading, writing, technology, creativity and sporting.</w:t>
      </w:r>
    </w:p>
    <w:p w:rsidR="00223984" w:rsidRPr="00223984" w:rsidRDefault="00223984" w:rsidP="0062312F">
      <w:pPr>
        <w:pStyle w:val="Heading1"/>
        <w:rPr>
          <w:rFonts w:asciiTheme="minorHAnsi" w:hAnsiTheme="minorHAnsi"/>
          <w:b w:val="0"/>
          <w:color w:val="auto"/>
          <w:sz w:val="22"/>
          <w:szCs w:val="24"/>
        </w:rPr>
      </w:pPr>
    </w:p>
    <w:p w:rsidR="00642A6E" w:rsidRDefault="00642A6E" w:rsidP="0062312F">
      <w:pPr>
        <w:pStyle w:val="Heading1"/>
      </w:pPr>
      <w:r>
        <w:t>core competencies and strengt</w:t>
      </w:r>
      <w:r w:rsidR="007B0AF5">
        <w:t>hs</w:t>
      </w:r>
    </w:p>
    <w:p w:rsidR="00223984" w:rsidRDefault="00223984" w:rsidP="00223984">
      <w:pPr>
        <w:pStyle w:val="Heading1"/>
      </w:pPr>
    </w:p>
    <w:p w:rsidR="00223984" w:rsidRDefault="00C1368B" w:rsidP="00223984">
      <w:pPr>
        <w:pStyle w:val="Heading1"/>
        <w:numPr>
          <w:ilvl w:val="0"/>
          <w:numId w:val="17"/>
        </w:numPr>
        <w:rPr>
          <w:b w:val="0"/>
          <w:sz w:val="18"/>
          <w:szCs w:val="22"/>
        </w:rPr>
      </w:pPr>
      <w:r w:rsidRPr="00C1368B">
        <w:rPr>
          <w:b w:val="0"/>
          <w:sz w:val="18"/>
          <w:szCs w:val="22"/>
        </w:rPr>
        <w:t>critical thinking and decision making</w:t>
      </w:r>
    </w:p>
    <w:p w:rsidR="00C1368B" w:rsidRDefault="00C1368B" w:rsidP="00223984">
      <w:pPr>
        <w:pStyle w:val="Heading1"/>
        <w:numPr>
          <w:ilvl w:val="0"/>
          <w:numId w:val="17"/>
        </w:numPr>
        <w:rPr>
          <w:b w:val="0"/>
          <w:sz w:val="18"/>
          <w:szCs w:val="22"/>
        </w:rPr>
      </w:pPr>
      <w:r>
        <w:rPr>
          <w:b w:val="0"/>
          <w:sz w:val="18"/>
          <w:szCs w:val="22"/>
        </w:rPr>
        <w:t>emotional inteligence and good problem solving focus</w:t>
      </w:r>
    </w:p>
    <w:p w:rsidR="00C1368B" w:rsidRDefault="00C1368B" w:rsidP="00223984">
      <w:pPr>
        <w:pStyle w:val="Heading1"/>
        <w:numPr>
          <w:ilvl w:val="0"/>
          <w:numId w:val="17"/>
        </w:numPr>
        <w:rPr>
          <w:b w:val="0"/>
          <w:sz w:val="18"/>
          <w:szCs w:val="22"/>
        </w:rPr>
      </w:pPr>
      <w:r>
        <w:rPr>
          <w:b w:val="0"/>
          <w:sz w:val="18"/>
          <w:szCs w:val="22"/>
        </w:rPr>
        <w:t>excellence driven, target oriented and self disciplined</w:t>
      </w:r>
    </w:p>
    <w:p w:rsidR="00C1368B" w:rsidRDefault="00C1368B" w:rsidP="00223984">
      <w:pPr>
        <w:pStyle w:val="Heading1"/>
        <w:numPr>
          <w:ilvl w:val="0"/>
          <w:numId w:val="17"/>
        </w:numPr>
        <w:rPr>
          <w:b w:val="0"/>
          <w:sz w:val="18"/>
          <w:szCs w:val="22"/>
        </w:rPr>
      </w:pPr>
      <w:r>
        <w:rPr>
          <w:b w:val="0"/>
          <w:sz w:val="18"/>
          <w:szCs w:val="22"/>
        </w:rPr>
        <w:t>strong verbal and written communication skills</w:t>
      </w:r>
    </w:p>
    <w:p w:rsidR="00B51D1B" w:rsidRDefault="00B51D1B" w:rsidP="00C1368B">
      <w:pPr>
        <w:pStyle w:val="Heading1"/>
        <w:ind w:left="720"/>
        <w:rPr>
          <w:b w:val="0"/>
          <w:sz w:val="18"/>
          <w:szCs w:val="22"/>
        </w:rPr>
      </w:pPr>
    </w:p>
    <w:p w:rsidR="00C1368B" w:rsidRDefault="00C1368B" w:rsidP="00C1368B">
      <w:pPr>
        <w:pStyle w:val="Heading1"/>
        <w:ind w:left="720"/>
        <w:rPr>
          <w:b w:val="0"/>
          <w:sz w:val="18"/>
          <w:szCs w:val="22"/>
        </w:rPr>
      </w:pPr>
    </w:p>
    <w:p w:rsidR="00C1368B" w:rsidRDefault="00C1368B" w:rsidP="00C1368B">
      <w:pPr>
        <w:pStyle w:val="Heading1"/>
        <w:ind w:left="720"/>
        <w:rPr>
          <w:b w:val="0"/>
          <w:sz w:val="18"/>
          <w:szCs w:val="22"/>
        </w:rPr>
      </w:pPr>
    </w:p>
    <w:p w:rsidR="00C1368B" w:rsidRDefault="00C1368B" w:rsidP="00C1368B">
      <w:pPr>
        <w:pStyle w:val="Heading1"/>
        <w:ind w:left="720"/>
        <w:rPr>
          <w:b w:val="0"/>
          <w:sz w:val="18"/>
          <w:szCs w:val="22"/>
        </w:rPr>
      </w:pPr>
    </w:p>
    <w:p w:rsidR="00C1368B" w:rsidRPr="00C1368B" w:rsidRDefault="00C1368B" w:rsidP="00C1368B">
      <w:pPr>
        <w:pStyle w:val="Heading1"/>
        <w:ind w:left="720"/>
        <w:rPr>
          <w:b w:val="0"/>
          <w:sz w:val="18"/>
          <w:szCs w:val="22"/>
        </w:rPr>
      </w:pPr>
      <w:r>
        <w:rPr>
          <w:b w:val="0"/>
          <w:sz w:val="18"/>
          <w:szCs w:val="22"/>
        </w:rPr>
        <w:t>i will be delighted to have my refferences available on request</w:t>
      </w:r>
    </w:p>
    <w:sectPr w:rsidR="00C1368B" w:rsidRPr="00C1368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6C6" w:rsidRDefault="00DB46C6" w:rsidP="0068194B">
      <w:r>
        <w:separator/>
      </w:r>
    </w:p>
    <w:p w:rsidR="00DB46C6" w:rsidRDefault="00DB46C6"/>
    <w:p w:rsidR="00DB46C6" w:rsidRDefault="00DB46C6"/>
  </w:endnote>
  <w:endnote w:type="continuationSeparator" w:id="0">
    <w:p w:rsidR="00DB46C6" w:rsidRDefault="00DB46C6" w:rsidP="0068194B">
      <w:r>
        <w:continuationSeparator/>
      </w:r>
    </w:p>
    <w:p w:rsidR="00DB46C6" w:rsidRDefault="00DB46C6"/>
    <w:p w:rsidR="00DB46C6" w:rsidRDefault="00DB4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7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6C6" w:rsidRDefault="00DB46C6" w:rsidP="0068194B">
      <w:r>
        <w:separator/>
      </w:r>
    </w:p>
    <w:p w:rsidR="00DB46C6" w:rsidRDefault="00DB46C6"/>
    <w:p w:rsidR="00DB46C6" w:rsidRDefault="00DB46C6"/>
  </w:footnote>
  <w:footnote w:type="continuationSeparator" w:id="0">
    <w:p w:rsidR="00DB46C6" w:rsidRDefault="00DB46C6" w:rsidP="0068194B">
      <w:r>
        <w:continuationSeparator/>
      </w:r>
    </w:p>
    <w:p w:rsidR="00DB46C6" w:rsidRDefault="00DB46C6"/>
    <w:p w:rsidR="00DB46C6" w:rsidRDefault="00DB46C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8B165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F22DA3"/>
    <w:multiLevelType w:val="hybridMultilevel"/>
    <w:tmpl w:val="E67E35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74ED9"/>
    <w:multiLevelType w:val="hybridMultilevel"/>
    <w:tmpl w:val="7D7205E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826BD1"/>
    <w:multiLevelType w:val="hybridMultilevel"/>
    <w:tmpl w:val="F22C080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ABF7B1B"/>
    <w:multiLevelType w:val="hybridMultilevel"/>
    <w:tmpl w:val="1D1621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AD"/>
    <w:rsid w:val="000001EF"/>
    <w:rsid w:val="00007322"/>
    <w:rsid w:val="00007728"/>
    <w:rsid w:val="00020E86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984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6605"/>
    <w:rsid w:val="004A1FAE"/>
    <w:rsid w:val="004A32FF"/>
    <w:rsid w:val="004B06EB"/>
    <w:rsid w:val="004B6AD0"/>
    <w:rsid w:val="004C2D5D"/>
    <w:rsid w:val="004C33E1"/>
    <w:rsid w:val="004E01EB"/>
    <w:rsid w:val="004E2794"/>
    <w:rsid w:val="004F7743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4AAD"/>
    <w:rsid w:val="0062312F"/>
    <w:rsid w:val="00625F2C"/>
    <w:rsid w:val="00642A6E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0AF5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7482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2697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368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46C6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2136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62B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03093"/>
  <w15:chartTrackingRefBased/>
  <w15:docId w15:val="{06FE22F5-5381-4B17-BEA6-B14AEBD6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osk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C8B89414DD4F05A7C0F3CBCA38F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39C3A-7D48-44C4-835C-834FE3DDCDE2}"/>
      </w:docPartPr>
      <w:docPartBody>
        <w:p w:rsidR="00B907F2" w:rsidRDefault="00D14081">
          <w:pPr>
            <w:pStyle w:val="C9C8B89414DD4F05A7C0F3CBCA38F490"/>
          </w:pPr>
          <w:r w:rsidRPr="00CF1A49">
            <w:t>·</w:t>
          </w:r>
        </w:p>
      </w:docPartBody>
    </w:docPart>
    <w:docPart>
      <w:docPartPr>
        <w:name w:val="D1802EE4E0F14583A07902907DEE4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32DFB-C3B4-4D5C-B360-0501AC886CD3}"/>
      </w:docPartPr>
      <w:docPartBody>
        <w:p w:rsidR="00B907F2" w:rsidRDefault="00D14081">
          <w:pPr>
            <w:pStyle w:val="D1802EE4E0F14583A07902907DEE4BBE"/>
          </w:pPr>
          <w:r w:rsidRPr="00CF1A49">
            <w:t>·</w:t>
          </w:r>
        </w:p>
      </w:docPartBody>
    </w:docPart>
    <w:docPart>
      <w:docPartPr>
        <w:name w:val="4411DAF3578A4D5399061211DE303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E06B-2A66-4BA3-B30D-8CC040390C30}"/>
      </w:docPartPr>
      <w:docPartBody>
        <w:p w:rsidR="00B907F2" w:rsidRDefault="00D14081">
          <w:pPr>
            <w:pStyle w:val="4411DAF3578A4D5399061211DE303FF4"/>
          </w:pPr>
          <w:r w:rsidRPr="00CF1A49">
            <w:t>Experience</w:t>
          </w:r>
        </w:p>
      </w:docPartBody>
    </w:docPart>
    <w:docPart>
      <w:docPartPr>
        <w:name w:val="FDCE931D188D41CC922A148FBEF1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66E70-C362-4794-9288-79DB0F6287E7}"/>
      </w:docPartPr>
      <w:docPartBody>
        <w:p w:rsidR="00B907F2" w:rsidRDefault="00D14081">
          <w:pPr>
            <w:pStyle w:val="FDCE931D188D41CC922A148FBEF13B6E"/>
          </w:pPr>
          <w:r w:rsidRPr="00CF1A49">
            <w:t>Education</w:t>
          </w:r>
        </w:p>
      </w:docPartBody>
    </w:docPart>
    <w:docPart>
      <w:docPartPr>
        <w:name w:val="DB185BF902294E3991ACAFDFEB50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9E331-9E99-4F32-877A-0D192D67AFBB}"/>
      </w:docPartPr>
      <w:docPartBody>
        <w:p w:rsidR="00B907F2" w:rsidRDefault="00D14081">
          <w:pPr>
            <w:pStyle w:val="DB185BF902294E3991ACAFDFEB50694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81"/>
    <w:rsid w:val="004428A0"/>
    <w:rsid w:val="00B907F2"/>
    <w:rsid w:val="00D1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B03C20529F4A1EB17224A34098FD04">
    <w:name w:val="01B03C20529F4A1EB17224A34098FD0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4E73B22412F472DA4BCB490B3081E9A">
    <w:name w:val="C4E73B22412F472DA4BCB490B3081E9A"/>
  </w:style>
  <w:style w:type="paragraph" w:customStyle="1" w:styleId="181FABA929E34F4FBCC11D9CCAD4CEF4">
    <w:name w:val="181FABA929E34F4FBCC11D9CCAD4CEF4"/>
  </w:style>
  <w:style w:type="paragraph" w:customStyle="1" w:styleId="667B51EA36C94E2C960CE8CD16C8B480">
    <w:name w:val="667B51EA36C94E2C960CE8CD16C8B480"/>
  </w:style>
  <w:style w:type="paragraph" w:customStyle="1" w:styleId="1084F456A401431F96558E7415EC3C5C">
    <w:name w:val="1084F456A401431F96558E7415EC3C5C"/>
  </w:style>
  <w:style w:type="paragraph" w:customStyle="1" w:styleId="358AC1CC17D04B248BA312BD65C2227D">
    <w:name w:val="358AC1CC17D04B248BA312BD65C2227D"/>
  </w:style>
  <w:style w:type="paragraph" w:customStyle="1" w:styleId="C9C8B89414DD4F05A7C0F3CBCA38F490">
    <w:name w:val="C9C8B89414DD4F05A7C0F3CBCA38F490"/>
  </w:style>
  <w:style w:type="paragraph" w:customStyle="1" w:styleId="2EE760F03B10414EB1EF52861FC6D878">
    <w:name w:val="2EE760F03B10414EB1EF52861FC6D878"/>
  </w:style>
  <w:style w:type="paragraph" w:customStyle="1" w:styleId="D1802EE4E0F14583A07902907DEE4BBE">
    <w:name w:val="D1802EE4E0F14583A07902907DEE4BBE"/>
  </w:style>
  <w:style w:type="paragraph" w:customStyle="1" w:styleId="34F4D00D67F342EAB83CE3E0AEEEA18C">
    <w:name w:val="34F4D00D67F342EAB83CE3E0AEEEA18C"/>
  </w:style>
  <w:style w:type="paragraph" w:customStyle="1" w:styleId="56AD11651A9B442EB2DB1E40208F9D02">
    <w:name w:val="56AD11651A9B442EB2DB1E40208F9D02"/>
  </w:style>
  <w:style w:type="paragraph" w:customStyle="1" w:styleId="4411DAF3578A4D5399061211DE303FF4">
    <w:name w:val="4411DAF3578A4D5399061211DE303FF4"/>
  </w:style>
  <w:style w:type="paragraph" w:customStyle="1" w:styleId="57A4AFEC3B0C42F0A1C0D89602A2CD4A">
    <w:name w:val="57A4AFEC3B0C42F0A1C0D89602A2CD4A"/>
  </w:style>
  <w:style w:type="paragraph" w:customStyle="1" w:styleId="F3F11144A27F430DB772474446FBE947">
    <w:name w:val="F3F11144A27F430DB772474446FBE947"/>
  </w:style>
  <w:style w:type="paragraph" w:customStyle="1" w:styleId="08C746532E27462E982A47DF0D34AE79">
    <w:name w:val="08C746532E27462E982A47DF0D34AE7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5BDEE6CD6FA442AB6F3DF90057E506A">
    <w:name w:val="D5BDEE6CD6FA442AB6F3DF90057E506A"/>
  </w:style>
  <w:style w:type="paragraph" w:customStyle="1" w:styleId="54EF06486C8B40AEAB6505ACB486DEAE">
    <w:name w:val="54EF06486C8B40AEAB6505ACB486DEAE"/>
  </w:style>
  <w:style w:type="paragraph" w:customStyle="1" w:styleId="C2313AAAEF894351B2C0DE08D78C8B4D">
    <w:name w:val="C2313AAAEF894351B2C0DE08D78C8B4D"/>
  </w:style>
  <w:style w:type="paragraph" w:customStyle="1" w:styleId="DC67C48555464692BC0E1FF8EC59BA09">
    <w:name w:val="DC67C48555464692BC0E1FF8EC59BA09"/>
  </w:style>
  <w:style w:type="paragraph" w:customStyle="1" w:styleId="3753112F62C94180B20859FBED21D304">
    <w:name w:val="3753112F62C94180B20859FBED21D304"/>
  </w:style>
  <w:style w:type="paragraph" w:customStyle="1" w:styleId="B911E193C06644FBB6694225FE598DFD">
    <w:name w:val="B911E193C06644FBB6694225FE598DFD"/>
  </w:style>
  <w:style w:type="paragraph" w:customStyle="1" w:styleId="3DFC62DBB92442C4B5D5A53C4E4AA2E3">
    <w:name w:val="3DFC62DBB92442C4B5D5A53C4E4AA2E3"/>
  </w:style>
  <w:style w:type="paragraph" w:customStyle="1" w:styleId="FDCE931D188D41CC922A148FBEF13B6E">
    <w:name w:val="FDCE931D188D41CC922A148FBEF13B6E"/>
  </w:style>
  <w:style w:type="paragraph" w:customStyle="1" w:styleId="23B57EDF105A4DE5B916C1D23F915B31">
    <w:name w:val="23B57EDF105A4DE5B916C1D23F915B31"/>
  </w:style>
  <w:style w:type="paragraph" w:customStyle="1" w:styleId="59FB79D1DE2E4BC4B7092175F0614E49">
    <w:name w:val="59FB79D1DE2E4BC4B7092175F0614E49"/>
  </w:style>
  <w:style w:type="paragraph" w:customStyle="1" w:styleId="AA8CCD0BFF6448EE88B4D71502C4FE8D">
    <w:name w:val="AA8CCD0BFF6448EE88B4D71502C4FE8D"/>
  </w:style>
  <w:style w:type="paragraph" w:customStyle="1" w:styleId="DF70C708394A4E3C8ECF3021FE1F748F">
    <w:name w:val="DF70C708394A4E3C8ECF3021FE1F748F"/>
  </w:style>
  <w:style w:type="paragraph" w:customStyle="1" w:styleId="ED8BDEBF1798429F91CC3DB4864BC625">
    <w:name w:val="ED8BDEBF1798429F91CC3DB4864BC625"/>
  </w:style>
  <w:style w:type="paragraph" w:customStyle="1" w:styleId="A13991F140EB471BA71C19EAFCB360CF">
    <w:name w:val="A13991F140EB471BA71C19EAFCB360CF"/>
  </w:style>
  <w:style w:type="paragraph" w:customStyle="1" w:styleId="7E5D05997F4B47BF94109AFC44D58B07">
    <w:name w:val="7E5D05997F4B47BF94109AFC44D58B07"/>
  </w:style>
  <w:style w:type="paragraph" w:customStyle="1" w:styleId="AC39FB6A0ED0448DB07BA73E971F5E0A">
    <w:name w:val="AC39FB6A0ED0448DB07BA73E971F5E0A"/>
  </w:style>
  <w:style w:type="paragraph" w:customStyle="1" w:styleId="DE2A241D39D0476ABE2EEFD7476234A1">
    <w:name w:val="DE2A241D39D0476ABE2EEFD7476234A1"/>
  </w:style>
  <w:style w:type="paragraph" w:customStyle="1" w:styleId="7F3B75EE5E3442A5977696C471CC7C88">
    <w:name w:val="7F3B75EE5E3442A5977696C471CC7C88"/>
  </w:style>
  <w:style w:type="paragraph" w:customStyle="1" w:styleId="DB185BF902294E3991ACAFDFEB50694E">
    <w:name w:val="DB185BF902294E3991ACAFDFEB50694E"/>
  </w:style>
  <w:style w:type="paragraph" w:customStyle="1" w:styleId="ED3E9B4D4E264745824D74724B16B21D">
    <w:name w:val="ED3E9B4D4E264745824D74724B16B21D"/>
  </w:style>
  <w:style w:type="paragraph" w:customStyle="1" w:styleId="4B202884E13C4A0EAA623F832EFA3251">
    <w:name w:val="4B202884E13C4A0EAA623F832EFA3251"/>
  </w:style>
  <w:style w:type="paragraph" w:customStyle="1" w:styleId="77EAEF50D9B54EB1BF8F29CCAA835C60">
    <w:name w:val="77EAEF50D9B54EB1BF8F29CCAA835C60"/>
  </w:style>
  <w:style w:type="paragraph" w:customStyle="1" w:styleId="CAF4A066C33D4F78A32A56BD9E1AD0E8">
    <w:name w:val="CAF4A066C33D4F78A32A56BD9E1AD0E8"/>
  </w:style>
  <w:style w:type="paragraph" w:customStyle="1" w:styleId="F06E31E23F3440B4AE7883E31AAA18C9">
    <w:name w:val="F06E31E23F3440B4AE7883E31AAA18C9"/>
  </w:style>
  <w:style w:type="paragraph" w:customStyle="1" w:styleId="C1B171882E124E548253A5C640401746">
    <w:name w:val="C1B171882E124E548253A5C640401746"/>
  </w:style>
  <w:style w:type="paragraph" w:customStyle="1" w:styleId="372C1161E0EB48CC8C2156735B648992">
    <w:name w:val="372C1161E0EB48CC8C2156735B648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FC553-94EA-4C2B-A1EF-8D41DED4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97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Davidosky</dc:creator>
  <cp:keywords/>
  <dc:description/>
  <cp:lastModifiedBy>Davidosky</cp:lastModifiedBy>
  <cp:revision>3</cp:revision>
  <dcterms:created xsi:type="dcterms:W3CDTF">2020-01-04T00:50:00Z</dcterms:created>
  <dcterms:modified xsi:type="dcterms:W3CDTF">2020-01-04T12:28:00Z</dcterms:modified>
  <cp:category/>
</cp:coreProperties>
</file>